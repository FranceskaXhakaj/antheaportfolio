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12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7"/>
        <w:gridCol w:w="3764"/>
      </w:tblGrid>
      <w:tr w:rsidR="007A0F44" w:rsidRPr="00565B06" w:rsidTr="00E357FD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C0444B" w:rsidRDefault="00E357FD" w:rsidP="00174A87">
            <w:pPr>
              <w:pStyle w:val="Title"/>
              <w:rPr>
                <w:b/>
                <w:i/>
              </w:rPr>
            </w:pPr>
            <w:r w:rsidRPr="00C0444B">
              <w:rPr>
                <w:b/>
                <w:i/>
              </w:rPr>
              <w:t>Anthea</w:t>
            </w:r>
          </w:p>
          <w:p w:rsidR="007A0F44" w:rsidRPr="00B23EDA" w:rsidRDefault="00E357FD" w:rsidP="00174A87">
            <w:pPr>
              <w:pStyle w:val="Subtitle"/>
              <w:rPr>
                <w:b w:val="0"/>
                <w:i/>
              </w:rPr>
            </w:pPr>
            <w:r w:rsidRPr="00B23EDA">
              <w:rPr>
                <w:b w:val="0"/>
                <w:i/>
              </w:rPr>
              <w:t xml:space="preserve">Duni </w:t>
            </w:r>
          </w:p>
        </w:tc>
        <w:tc>
          <w:tcPr>
            <w:tcW w:w="3764" w:type="dxa"/>
            <w:tcMar>
              <w:left w:w="144" w:type="dxa"/>
            </w:tcMar>
            <w:vAlign w:val="bottom"/>
          </w:tcPr>
          <w:p w:rsidR="007A0F44" w:rsidRDefault="009C498C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5374FCC9C5334109AA23BAE3B1E7A230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9D0878">
                  <w:t>Address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7E2FA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E357FD" w:rsidP="00E357FD">
            <w:pPr>
              <w:pStyle w:val="ContactInfo"/>
              <w:jc w:val="center"/>
            </w:pPr>
            <w:r>
              <w:t xml:space="preserve">                                 </w:t>
            </w:r>
            <w:sdt>
              <w:sdtPr>
                <w:alias w:val="Enter phone:"/>
                <w:tag w:val="Enter phone:"/>
                <w:id w:val="381135673"/>
                <w:placeholder>
                  <w:docPart w:val="39057E82D6964EBA9E940AFBEA365C01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9D0878">
                  <w:t>Phone</w:t>
                </w:r>
              </w:sdtContent>
            </w:sdt>
            <w:r>
              <w:t xml:space="preserve"> 321-444-9225</w:t>
            </w:r>
            <w:r w:rsidR="007A0F44">
              <w:t xml:space="preserve"> </w:t>
            </w:r>
            <w:r>
              <w:t xml:space="preserve"> </w:t>
            </w:r>
          </w:p>
          <w:p w:rsidR="007A0F44" w:rsidRDefault="00E357FD" w:rsidP="00E357FD">
            <w:pPr>
              <w:pStyle w:val="ContactInfo"/>
              <w:jc w:val="left"/>
            </w:pPr>
            <w:r>
              <w:t xml:space="preserve">                       </w:t>
            </w:r>
            <w:sdt>
              <w:sdtPr>
                <w:alias w:val="Enter email:"/>
                <w:tag w:val="Enter email:"/>
                <w:id w:val="479813182"/>
                <w:placeholder>
                  <w:docPart w:val="B51BBAB446BF4C7F83ABEFF1AA40E419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9D0878">
                  <w:t>Email</w:t>
                </w:r>
              </w:sdtContent>
            </w:sdt>
            <w:r>
              <w:t xml:space="preserve"> aduni1@hotmail.com</w:t>
            </w:r>
            <w:r w:rsidR="007A0F44">
              <w:t xml:space="preserve">  </w:t>
            </w:r>
          </w:p>
          <w:p w:rsidR="00E357FD" w:rsidRDefault="009C498C" w:rsidP="00E357FD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C2D8ACEC5CB6425ABC9A6DCB114EB17D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A0F44" w:rsidRPr="009D0878">
                  <w:t>LinkedIn Profile</w:t>
                </w:r>
              </w:sdtContent>
            </w:sdt>
            <w:r w:rsidR="007A0F44">
              <w:t xml:space="preserve">  </w:t>
            </w:r>
          </w:p>
          <w:p w:rsidR="007A0F44" w:rsidRPr="00565B06" w:rsidRDefault="00E357FD" w:rsidP="00E357FD">
            <w:pPr>
              <w:pStyle w:val="ContactInfo"/>
              <w:jc w:val="left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BD3C08DE728E44BE9532D7AC5CA9D31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Pr="00E357FD">
                  <w:t>https://www.linkedin.com/in/anthea-duni-98b166153/</w:t>
                </w:r>
              </w:sdtContent>
            </w:sdt>
            <w:r w:rsidR="007A0F44"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D3215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D3215" w:rsidRDefault="00075B13" w:rsidP="009D0878">
            <w:pPr>
              <w:pStyle w:val="Icons"/>
              <w:rPr>
                <w:rFonts w:ascii="Times New Roman" w:hAnsi="Times New Roman" w:cs="Times New Roman"/>
                <w:sz w:val="24"/>
                <w:szCs w:val="24"/>
              </w:rPr>
            </w:pPr>
            <w:r w:rsidRPr="005D321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28ABA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D3215" w:rsidRDefault="009C498C" w:rsidP="007850D1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Objective:"/>
                <w:tag w:val="Objective:"/>
                <w:id w:val="-376709012"/>
                <w:placeholder>
                  <w:docPart w:val="38CCDC1EDBE44DA4A4A612D0652DAD09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D3215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Objective</w:t>
                </w:r>
              </w:sdtContent>
            </w:sdt>
          </w:p>
        </w:tc>
      </w:tr>
    </w:tbl>
    <w:p w:rsidR="00A77B4D" w:rsidRPr="005D3215" w:rsidRDefault="00DA3CC3" w:rsidP="00785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Searching </w:t>
      </w:r>
      <w:r w:rsidR="00506E55">
        <w:rPr>
          <w:rFonts w:ascii="Times New Roman" w:hAnsi="Times New Roman" w:cs="Times New Roman"/>
          <w:sz w:val="24"/>
          <w:szCs w:val="24"/>
        </w:rPr>
        <w:t>for a</w:t>
      </w:r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="00506E55">
        <w:rPr>
          <w:rFonts w:ascii="Times New Roman" w:hAnsi="Times New Roman" w:cs="Times New Roman"/>
          <w:sz w:val="24"/>
          <w:szCs w:val="24"/>
        </w:rPr>
        <w:t xml:space="preserve">- development position </w:t>
      </w:r>
      <w:r w:rsidR="0099729B">
        <w:rPr>
          <w:rFonts w:ascii="Times New Roman" w:hAnsi="Times New Roman" w:cs="Times New Roman"/>
          <w:sz w:val="24"/>
          <w:szCs w:val="24"/>
        </w:rPr>
        <w:t>that allows communication, service and   programing skills.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D3215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D3215" w:rsidRDefault="00075B13" w:rsidP="00075B13">
            <w:pPr>
              <w:pStyle w:val="Icons"/>
              <w:rPr>
                <w:rFonts w:ascii="Times New Roman" w:hAnsi="Times New Roman" w:cs="Times New Roman"/>
                <w:sz w:val="24"/>
                <w:szCs w:val="24"/>
              </w:rPr>
            </w:pPr>
            <w:r w:rsidRPr="005D321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C31FF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D3215" w:rsidRDefault="009C498C" w:rsidP="002146F8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Education:"/>
                <w:tag w:val="Education:"/>
                <w:id w:val="1586649636"/>
                <w:placeholder>
                  <w:docPart w:val="C99C72197981444EAE928830B12B728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D3215">
                  <w:rPr>
                    <w:rFonts w:ascii="Times New Roman" w:hAnsi="Times New Roman" w:cs="Times New Roman"/>
                    <w:sz w:val="24"/>
                    <w:szCs w:val="24"/>
                  </w:rPr>
                  <w:t>Education</w:t>
                </w:r>
              </w:sdtContent>
            </w:sdt>
          </w:p>
        </w:tc>
      </w:tr>
    </w:tbl>
    <w:p w:rsidR="007C0E0E" w:rsidRPr="005D3215" w:rsidRDefault="00E357FD" w:rsidP="00B47E1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D3215">
        <w:rPr>
          <w:rFonts w:ascii="Times New Roman" w:hAnsi="Times New Roman" w:cs="Times New Roman"/>
          <w:sz w:val="24"/>
          <w:szCs w:val="24"/>
        </w:rPr>
        <w:t xml:space="preserve">Valencia college </w:t>
      </w:r>
    </w:p>
    <w:p w:rsidR="00E357FD" w:rsidRPr="005D3215" w:rsidRDefault="00E357FD" w:rsidP="00E357FD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5D321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2012-2016 - A.A. General studies </w:t>
      </w:r>
    </w:p>
    <w:p w:rsidR="007C0E0E" w:rsidRPr="005D3215" w:rsidRDefault="00E357FD" w:rsidP="00E357FD">
      <w:pPr>
        <w:rPr>
          <w:rFonts w:ascii="Times New Roman" w:hAnsi="Times New Roman" w:cs="Times New Roman"/>
          <w:sz w:val="24"/>
          <w:szCs w:val="24"/>
        </w:rPr>
      </w:pPr>
      <w:r w:rsidRPr="005D3215">
        <w:rPr>
          <w:rFonts w:ascii="Times New Roman" w:hAnsi="Times New Roman" w:cs="Times New Roman"/>
          <w:color w:val="auto"/>
          <w:sz w:val="24"/>
          <w:szCs w:val="24"/>
        </w:rPr>
        <w:t xml:space="preserve"> 2017-2019 – A.S. Information Technology</w:t>
      </w:r>
      <w:r w:rsidRPr="005D321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D3215" w:rsidTr="00E357FD">
        <w:tc>
          <w:tcPr>
            <w:tcW w:w="725" w:type="dxa"/>
            <w:tcMar>
              <w:right w:w="216" w:type="dxa"/>
            </w:tcMar>
            <w:vAlign w:val="bottom"/>
          </w:tcPr>
          <w:p w:rsidR="005E088C" w:rsidRPr="005D3215" w:rsidRDefault="00075B13" w:rsidP="00075B13">
            <w:pPr>
              <w:pStyle w:val="Icons"/>
              <w:rPr>
                <w:rFonts w:ascii="Times New Roman" w:hAnsi="Times New Roman" w:cs="Times New Roman"/>
                <w:sz w:val="24"/>
                <w:szCs w:val="24"/>
              </w:rPr>
            </w:pPr>
            <w:r w:rsidRPr="005D321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2EFF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5E088C" w:rsidRPr="005D3215" w:rsidRDefault="009C498C" w:rsidP="0004158B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Education:"/>
                <w:tag w:val="Education:"/>
                <w:id w:val="-2131392780"/>
                <w:placeholder>
                  <w:docPart w:val="A49E675637E44BD7B3260FF0010C8839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D3215">
                  <w:rPr>
                    <w:rFonts w:ascii="Times New Roman" w:hAnsi="Times New Roman" w:cs="Times New Roman"/>
                    <w:sz w:val="24"/>
                    <w:szCs w:val="24"/>
                  </w:rPr>
                  <w:t>Experience</w:t>
                </w:r>
              </w:sdtContent>
            </w:sdt>
          </w:p>
        </w:tc>
      </w:tr>
    </w:tbl>
    <w:p w:rsidR="00E357FD" w:rsidRDefault="00E357FD" w:rsidP="00506E5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FC7B6B">
        <w:rPr>
          <w:rFonts w:ascii="Times New Roman" w:hAnsi="Times New Roman" w:cs="Times New Roman"/>
          <w:color w:val="auto"/>
          <w:sz w:val="24"/>
          <w:szCs w:val="24"/>
        </w:rPr>
        <w:t xml:space="preserve">Group leader – east lake elementary </w:t>
      </w:r>
    </w:p>
    <w:p w:rsidR="00506E55" w:rsidRPr="00506E55" w:rsidRDefault="00506E55" w:rsidP="00506E55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06E55">
        <w:rPr>
          <w:rFonts w:ascii="Times New Roman" w:hAnsi="Times New Roman" w:cs="Times New Roman"/>
          <w:b w:val="0"/>
          <w:color w:val="auto"/>
          <w:sz w:val="24"/>
          <w:szCs w:val="24"/>
        </w:rPr>
        <w:t>August 2014-May 2016</w:t>
      </w:r>
    </w:p>
    <w:p w:rsidR="00E357FD" w:rsidRPr="005D3215" w:rsidRDefault="00E357FD" w:rsidP="00E357FD">
      <w:pPr>
        <w:pStyle w:val="Heading3"/>
        <w:rPr>
          <w:rFonts w:ascii="Times New Roman" w:hAnsi="Times New Roman" w:cs="Times New Roman"/>
        </w:rPr>
      </w:pPr>
    </w:p>
    <w:p w:rsidR="00E357FD" w:rsidRPr="005D3215" w:rsidRDefault="00E357FD" w:rsidP="00E357FD">
      <w:pPr>
        <w:pStyle w:val="Heading2"/>
        <w:rPr>
          <w:rStyle w:val="Emphasis"/>
          <w:rFonts w:ascii="Times New Roman" w:hAnsi="Times New Roman" w:cs="Times New Roman"/>
          <w:color w:val="auto"/>
          <w:sz w:val="24"/>
          <w:szCs w:val="24"/>
        </w:rPr>
      </w:pPr>
      <w:r w:rsidRPr="005D3215">
        <w:rPr>
          <w:rFonts w:ascii="Times New Roman" w:hAnsi="Times New Roman" w:cs="Times New Roman"/>
          <w:color w:val="auto"/>
          <w:sz w:val="24"/>
          <w:szCs w:val="24"/>
        </w:rPr>
        <w:t xml:space="preserve">Computer repair - </w:t>
      </w:r>
      <w:r w:rsidRPr="005D3215">
        <w:rPr>
          <w:rStyle w:val="Emphasis"/>
          <w:rFonts w:ascii="Times New Roman" w:hAnsi="Times New Roman" w:cs="Times New Roman"/>
          <w:color w:val="auto"/>
          <w:sz w:val="24"/>
          <w:szCs w:val="24"/>
        </w:rPr>
        <w:t xml:space="preserve">Valencia college  </w:t>
      </w:r>
    </w:p>
    <w:p w:rsidR="00E357FD" w:rsidRPr="005D3215" w:rsidRDefault="00E357FD" w:rsidP="00E357FD">
      <w:pPr>
        <w:pStyle w:val="Heading2"/>
        <w:rPr>
          <w:rStyle w:val="Emphasis"/>
          <w:rFonts w:ascii="Times New Roman" w:hAnsi="Times New Roman" w:cs="Times New Roman"/>
          <w:b w:val="0"/>
          <w:color w:val="auto"/>
          <w:sz w:val="24"/>
          <w:szCs w:val="24"/>
        </w:rPr>
      </w:pPr>
      <w:r w:rsidRPr="005D3215">
        <w:rPr>
          <w:rStyle w:val="Emphasis"/>
          <w:rFonts w:ascii="Times New Roman" w:hAnsi="Times New Roman" w:cs="Times New Roman"/>
          <w:b w:val="0"/>
          <w:color w:val="auto"/>
          <w:sz w:val="24"/>
          <w:szCs w:val="24"/>
        </w:rPr>
        <w:t>January 2018- May 2018</w:t>
      </w:r>
    </w:p>
    <w:p w:rsidR="00E357FD" w:rsidRPr="005D3215" w:rsidRDefault="00E357FD" w:rsidP="00E357FD">
      <w:pPr>
        <w:pStyle w:val="Heading2"/>
        <w:rPr>
          <w:rFonts w:ascii="Times New Roman" w:eastAsiaTheme="minorHAnsi" w:hAnsi="Times New Roman" w:cs="Times New Roman"/>
          <w:sz w:val="24"/>
          <w:szCs w:val="24"/>
        </w:rPr>
      </w:pPr>
      <w:r w:rsidRPr="005D3215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 xml:space="preserve">Fixing broken computers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D3215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D3215" w:rsidRDefault="00075B13" w:rsidP="00075B13">
            <w:pPr>
              <w:pStyle w:val="Icons"/>
              <w:rPr>
                <w:rFonts w:ascii="Times New Roman" w:hAnsi="Times New Roman" w:cs="Times New Roman"/>
                <w:sz w:val="24"/>
                <w:szCs w:val="24"/>
              </w:rPr>
            </w:pPr>
            <w:r w:rsidRPr="005D321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7878E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D3215" w:rsidRDefault="009C498C" w:rsidP="00AD6216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kills:"/>
                <w:tag w:val="Skills:"/>
                <w:id w:val="-925109897"/>
                <w:placeholder>
                  <w:docPart w:val="BA7DCC29ADC74E1A905DF192F01B6FE8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D3215">
                  <w:rPr>
                    <w:rFonts w:ascii="Times New Roman" w:hAnsi="Times New Roman" w:cs="Times New Roman"/>
                    <w:sz w:val="24"/>
                    <w:szCs w:val="24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D3215" w:rsidTr="00565B06">
        <w:tc>
          <w:tcPr>
            <w:tcW w:w="4320" w:type="dxa"/>
          </w:tcPr>
          <w:p w:rsidR="00E357FD" w:rsidRPr="005D3215" w:rsidRDefault="00E357FD" w:rsidP="00E357FD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5D3215">
              <w:rPr>
                <w:rFonts w:ascii="Times New Roman" w:hAnsi="Times New Roman" w:cs="Times New Roman"/>
                <w:sz w:val="24"/>
                <w:szCs w:val="24"/>
              </w:rPr>
              <w:t xml:space="preserve">Bilingual English &amp; Greek </w:t>
            </w:r>
          </w:p>
          <w:p w:rsidR="00E357FD" w:rsidRPr="005D3215" w:rsidRDefault="00E357FD" w:rsidP="00E357FD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5D3215">
              <w:rPr>
                <w:rFonts w:ascii="Times New Roman" w:hAnsi="Times New Roman" w:cs="Times New Roman"/>
                <w:sz w:val="24"/>
                <w:szCs w:val="24"/>
              </w:rPr>
              <w:t xml:space="preserve">Microsoft world </w:t>
            </w:r>
          </w:p>
          <w:p w:rsidR="00E357FD" w:rsidRDefault="00E357FD" w:rsidP="00E357FD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5D3215">
              <w:rPr>
                <w:rFonts w:ascii="Times New Roman" w:hAnsi="Times New Roman" w:cs="Times New Roman"/>
                <w:sz w:val="24"/>
                <w:szCs w:val="24"/>
              </w:rPr>
              <w:t>Microsoft Excel</w:t>
            </w:r>
          </w:p>
          <w:p w:rsidR="00653CB3" w:rsidRPr="005D3215" w:rsidRDefault="00653CB3" w:rsidP="00E357FD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&amp;CSS</w:t>
            </w:r>
            <w:bookmarkStart w:id="0" w:name="_GoBack"/>
            <w:bookmarkEnd w:id="0"/>
          </w:p>
          <w:p w:rsidR="00E357FD" w:rsidRPr="005D3215" w:rsidRDefault="00E357FD" w:rsidP="00E357FD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5D3215">
              <w:rPr>
                <w:rFonts w:ascii="Times New Roman" w:hAnsi="Times New Roman" w:cs="Times New Roman"/>
                <w:sz w:val="24"/>
                <w:szCs w:val="24"/>
              </w:rPr>
              <w:t xml:space="preserve">Photoshop </w:t>
            </w:r>
          </w:p>
          <w:p w:rsidR="00143224" w:rsidRPr="005D3215" w:rsidRDefault="00E357FD" w:rsidP="00E357FD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3215">
              <w:rPr>
                <w:rFonts w:ascii="Times New Roman" w:hAnsi="Times New Roman" w:cs="Times New Roman"/>
                <w:sz w:val="24"/>
                <w:szCs w:val="24"/>
              </w:rPr>
              <w:t xml:space="preserve">Illustration </w:t>
            </w:r>
          </w:p>
          <w:p w:rsidR="00316CE4" w:rsidRPr="005D3215" w:rsidRDefault="00316CE4" w:rsidP="00E357FD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:rsidR="00143224" w:rsidRPr="005D3215" w:rsidRDefault="00143224" w:rsidP="00E357FD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4FC" w:rsidRPr="005D3215" w:rsidRDefault="00F904FC" w:rsidP="00E357FD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D3215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D3215" w:rsidRDefault="00075B13" w:rsidP="00075B13">
            <w:pPr>
              <w:pStyle w:val="Icons"/>
              <w:rPr>
                <w:rFonts w:ascii="Times New Roman" w:hAnsi="Times New Roman" w:cs="Times New Roman"/>
                <w:sz w:val="24"/>
                <w:szCs w:val="24"/>
              </w:rPr>
            </w:pPr>
            <w:r w:rsidRPr="005D321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B8732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D3215" w:rsidRDefault="009C498C" w:rsidP="00AD6216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Activities:"/>
                <w:tag w:val="Activities:"/>
                <w:id w:val="-2061776476"/>
                <w:placeholder>
                  <w:docPart w:val="434D657CD8284649A99010EF61184C39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D3215">
                  <w:rPr>
                    <w:rFonts w:ascii="Times New Roman" w:hAnsi="Times New Roman" w:cs="Times New Roman"/>
                    <w:sz w:val="24"/>
                    <w:szCs w:val="24"/>
                  </w:rPr>
                  <w:t>Activities</w:t>
                </w:r>
              </w:sdtContent>
            </w:sdt>
          </w:p>
        </w:tc>
      </w:tr>
    </w:tbl>
    <w:p w:rsidR="00E357FD" w:rsidRPr="005D3215" w:rsidRDefault="00E357FD" w:rsidP="00E357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D3215">
        <w:rPr>
          <w:rFonts w:ascii="Times New Roman" w:hAnsi="Times New Roman" w:cs="Times New Roman"/>
          <w:sz w:val="24"/>
          <w:szCs w:val="24"/>
        </w:rPr>
        <w:t>Volunteer at UCP 2013-2014</w:t>
      </w:r>
    </w:p>
    <w:p w:rsidR="00E357FD" w:rsidRPr="005D3215" w:rsidRDefault="00E357FD" w:rsidP="00E357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215">
        <w:rPr>
          <w:rFonts w:ascii="Times New Roman" w:hAnsi="Times New Roman" w:cs="Times New Roman"/>
          <w:sz w:val="24"/>
          <w:szCs w:val="24"/>
        </w:rPr>
        <w:t>Help the kids with the special needs to improve in their school actives and homewor</w:t>
      </w:r>
      <w:r w:rsidR="00001A86">
        <w:rPr>
          <w:rFonts w:ascii="Times New Roman" w:hAnsi="Times New Roman" w:cs="Times New Roman"/>
          <w:sz w:val="24"/>
          <w:szCs w:val="24"/>
        </w:rPr>
        <w:t xml:space="preserve">k </w:t>
      </w:r>
      <w:r w:rsidRPr="005D32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57FD" w:rsidRDefault="00B23EDA" w:rsidP="00E357F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Volunteer at Valencia </w:t>
      </w:r>
      <w:r w:rsidR="00001A86">
        <w:rPr>
          <w:rFonts w:ascii="Times New Roman" w:hAnsi="Times New Roman" w:cs="Times New Roman"/>
          <w:sz w:val="24"/>
          <w:szCs w:val="24"/>
        </w:rPr>
        <w:t>college 2019</w:t>
      </w:r>
      <w:r w:rsidR="00E357FD" w:rsidRPr="005D3215">
        <w:rPr>
          <w:rFonts w:ascii="Times New Roman" w:hAnsi="Times New Roman" w:cs="Times New Roman"/>
          <w:sz w:val="24"/>
          <w:szCs w:val="24"/>
        </w:rPr>
        <w:t xml:space="preserve">-curent  </w:t>
      </w:r>
    </w:p>
    <w:p w:rsidR="00B23EDA" w:rsidRPr="005D3215" w:rsidRDefault="00B23EDA" w:rsidP="00B23E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2D0634">
        <w:rPr>
          <w:rFonts w:ascii="Times New Roman" w:hAnsi="Times New Roman" w:cs="Times New Roman"/>
          <w:sz w:val="24"/>
          <w:szCs w:val="24"/>
        </w:rPr>
        <w:t>developer make</w:t>
      </w:r>
      <w:r w:rsidR="00001A86">
        <w:rPr>
          <w:rFonts w:ascii="Times New Roman" w:hAnsi="Times New Roman" w:cs="Times New Roman"/>
          <w:sz w:val="24"/>
          <w:szCs w:val="24"/>
        </w:rPr>
        <w:t xml:space="preserve"> our own websites</w:t>
      </w:r>
    </w:p>
    <w:p w:rsidR="00E357FD" w:rsidRDefault="00E357FD" w:rsidP="00E357FD"/>
    <w:p w:rsidR="007A0F44" w:rsidRPr="00565B06" w:rsidRDefault="007A0F44" w:rsidP="00E357FD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98C" w:rsidRDefault="009C498C" w:rsidP="00F534FB">
      <w:pPr>
        <w:spacing w:after="0"/>
      </w:pPr>
      <w:r>
        <w:separator/>
      </w:r>
    </w:p>
  </w:endnote>
  <w:endnote w:type="continuationSeparator" w:id="0">
    <w:p w:rsidR="009C498C" w:rsidRDefault="009C498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98C" w:rsidRDefault="009C498C" w:rsidP="00F534FB">
      <w:pPr>
        <w:spacing w:after="0"/>
      </w:pPr>
      <w:r>
        <w:separator/>
      </w:r>
    </w:p>
  </w:footnote>
  <w:footnote w:type="continuationSeparator" w:id="0">
    <w:p w:rsidR="009C498C" w:rsidRDefault="009C498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C8B99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B795F"/>
    <w:multiLevelType w:val="hybridMultilevel"/>
    <w:tmpl w:val="04D6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FA"/>
    <w:rsid w:val="00001A86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D0634"/>
    <w:rsid w:val="002F10E7"/>
    <w:rsid w:val="002F69E4"/>
    <w:rsid w:val="00300A98"/>
    <w:rsid w:val="0030724A"/>
    <w:rsid w:val="00316CE4"/>
    <w:rsid w:val="00323C3F"/>
    <w:rsid w:val="003279A4"/>
    <w:rsid w:val="0033121E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6E55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667A"/>
    <w:rsid w:val="0059085F"/>
    <w:rsid w:val="005A459B"/>
    <w:rsid w:val="005A74EC"/>
    <w:rsid w:val="005B3D67"/>
    <w:rsid w:val="005B437C"/>
    <w:rsid w:val="005D0108"/>
    <w:rsid w:val="005D3215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534FA"/>
    <w:rsid w:val="00653CB3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729B"/>
    <w:rsid w:val="009A3F4C"/>
    <w:rsid w:val="009B4952"/>
    <w:rsid w:val="009C498C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3EDA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B4B3F"/>
    <w:rsid w:val="00BC0E1A"/>
    <w:rsid w:val="00BC1472"/>
    <w:rsid w:val="00BD2DD6"/>
    <w:rsid w:val="00BD55EE"/>
    <w:rsid w:val="00BF10E4"/>
    <w:rsid w:val="00C0155C"/>
    <w:rsid w:val="00C0444B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3CC3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6A12"/>
    <w:rsid w:val="00E07D28"/>
    <w:rsid w:val="00E30CB9"/>
    <w:rsid w:val="00E357FD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7B6B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E3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e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74FCC9C5334109AA23BAE3B1E7A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6F850-197D-4BBF-B853-9A17610323EB}"/>
      </w:docPartPr>
      <w:docPartBody>
        <w:p w:rsidR="00000000" w:rsidRDefault="00D54807">
          <w:pPr>
            <w:pStyle w:val="5374FCC9C5334109AA23BAE3B1E7A230"/>
          </w:pPr>
          <w:r w:rsidRPr="009D0878">
            <w:t>Address</w:t>
          </w:r>
        </w:p>
      </w:docPartBody>
    </w:docPart>
    <w:docPart>
      <w:docPartPr>
        <w:name w:val="39057E82D6964EBA9E940AFBEA3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B9443-AB28-4B3F-AD47-5A63AEE0EC90}"/>
      </w:docPartPr>
      <w:docPartBody>
        <w:p w:rsidR="00000000" w:rsidRDefault="00D54807">
          <w:pPr>
            <w:pStyle w:val="39057E82D6964EBA9E940AFBEA365C01"/>
          </w:pPr>
          <w:r w:rsidRPr="009D0878">
            <w:t>Phone</w:t>
          </w:r>
        </w:p>
      </w:docPartBody>
    </w:docPart>
    <w:docPart>
      <w:docPartPr>
        <w:name w:val="B51BBAB446BF4C7F83ABEFF1AA40E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AB6BC-09A0-4131-A568-DBAF4BC2D568}"/>
      </w:docPartPr>
      <w:docPartBody>
        <w:p w:rsidR="00000000" w:rsidRDefault="00D54807">
          <w:pPr>
            <w:pStyle w:val="B51BBAB446BF4C7F83ABEFF1AA40E419"/>
          </w:pPr>
          <w:r w:rsidRPr="009D0878">
            <w:t>Email</w:t>
          </w:r>
        </w:p>
      </w:docPartBody>
    </w:docPart>
    <w:docPart>
      <w:docPartPr>
        <w:name w:val="C2D8ACEC5CB6425ABC9A6DCB114EB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0E2B7-C0C8-407B-B49F-D73DFA074E21}"/>
      </w:docPartPr>
      <w:docPartBody>
        <w:p w:rsidR="00000000" w:rsidRDefault="00D54807">
          <w:pPr>
            <w:pStyle w:val="C2D8ACEC5CB6425ABC9A6DCB114EB17D"/>
          </w:pPr>
          <w:r w:rsidRPr="009D0878">
            <w:t>LinkedIn P</w:t>
          </w:r>
          <w:r w:rsidRPr="009D0878">
            <w:t>rofile</w:t>
          </w:r>
        </w:p>
      </w:docPartBody>
    </w:docPart>
    <w:docPart>
      <w:docPartPr>
        <w:name w:val="BD3C08DE728E44BE9532D7AC5CA9D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A7D00-F3F4-4848-961D-4A077D7207C5}"/>
      </w:docPartPr>
      <w:docPartBody>
        <w:p w:rsidR="00000000" w:rsidRDefault="00D54807">
          <w:pPr>
            <w:pStyle w:val="BD3C08DE728E44BE9532D7AC5CA9D31D"/>
          </w:pPr>
          <w:r w:rsidRPr="009D0878">
            <w:t>Twitter/Blog/Portfolio</w:t>
          </w:r>
        </w:p>
      </w:docPartBody>
    </w:docPart>
    <w:docPart>
      <w:docPartPr>
        <w:name w:val="38CCDC1EDBE44DA4A4A612D0652DA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42B-F5ED-4837-8AE4-332199137D6E}"/>
      </w:docPartPr>
      <w:docPartBody>
        <w:p w:rsidR="00000000" w:rsidRDefault="00D54807">
          <w:pPr>
            <w:pStyle w:val="38CCDC1EDBE44DA4A4A612D0652DAD09"/>
          </w:pPr>
          <w:r w:rsidRPr="00D85CA4">
            <w:t>Objective</w:t>
          </w:r>
        </w:p>
      </w:docPartBody>
    </w:docPart>
    <w:docPart>
      <w:docPartPr>
        <w:name w:val="C99C72197981444EAE928830B12B7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A8D80-F222-480C-821D-C21D846E2F01}"/>
      </w:docPartPr>
      <w:docPartBody>
        <w:p w:rsidR="00000000" w:rsidRDefault="00D54807">
          <w:pPr>
            <w:pStyle w:val="C99C72197981444EAE928830B12B728D"/>
          </w:pPr>
          <w:r w:rsidRPr="00565B06">
            <w:t>Education</w:t>
          </w:r>
        </w:p>
      </w:docPartBody>
    </w:docPart>
    <w:docPart>
      <w:docPartPr>
        <w:name w:val="A49E675637E44BD7B3260FF0010C8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FFC05-19B2-40FA-94CF-F1AFED8643CB}"/>
      </w:docPartPr>
      <w:docPartBody>
        <w:p w:rsidR="00000000" w:rsidRDefault="00D54807">
          <w:pPr>
            <w:pStyle w:val="A49E675637E44BD7B3260FF0010C8839"/>
          </w:pPr>
          <w:r w:rsidRPr="00565B06">
            <w:t>Experience</w:t>
          </w:r>
        </w:p>
      </w:docPartBody>
    </w:docPart>
    <w:docPart>
      <w:docPartPr>
        <w:name w:val="BA7DCC29ADC74E1A905DF192F01B6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04B25-A179-415C-901C-3FB69D254C03}"/>
      </w:docPartPr>
      <w:docPartBody>
        <w:p w:rsidR="00000000" w:rsidRDefault="00D54807">
          <w:pPr>
            <w:pStyle w:val="BA7DCC29ADC74E1A905DF192F01B6FE8"/>
          </w:pPr>
          <w:r w:rsidRPr="00565B06">
            <w:t>Skills</w:t>
          </w:r>
        </w:p>
      </w:docPartBody>
    </w:docPart>
    <w:docPart>
      <w:docPartPr>
        <w:name w:val="434D657CD8284649A99010EF61184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F9413-B867-4598-9BC2-546C62B41BD3}"/>
      </w:docPartPr>
      <w:docPartBody>
        <w:p w:rsidR="00000000" w:rsidRDefault="00D54807">
          <w:pPr>
            <w:pStyle w:val="434D657CD8284649A99010EF61184C39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07"/>
    <w:rsid w:val="00D5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52D33D8B3D4496B1696DF0E7C2B22F">
    <w:name w:val="CA52D33D8B3D4496B1696DF0E7C2B22F"/>
  </w:style>
  <w:style w:type="paragraph" w:customStyle="1" w:styleId="6C744A63564E4F6BBB12CB626124B932">
    <w:name w:val="6C744A63564E4F6BBB12CB626124B932"/>
  </w:style>
  <w:style w:type="paragraph" w:customStyle="1" w:styleId="5374FCC9C5334109AA23BAE3B1E7A230">
    <w:name w:val="5374FCC9C5334109AA23BAE3B1E7A230"/>
  </w:style>
  <w:style w:type="paragraph" w:customStyle="1" w:styleId="39057E82D6964EBA9E940AFBEA365C01">
    <w:name w:val="39057E82D6964EBA9E940AFBEA365C01"/>
  </w:style>
  <w:style w:type="paragraph" w:customStyle="1" w:styleId="B51BBAB446BF4C7F83ABEFF1AA40E419">
    <w:name w:val="B51BBAB446BF4C7F83ABEFF1AA40E419"/>
  </w:style>
  <w:style w:type="paragraph" w:customStyle="1" w:styleId="C2D8ACEC5CB6425ABC9A6DCB114EB17D">
    <w:name w:val="C2D8ACEC5CB6425ABC9A6DCB114EB17D"/>
  </w:style>
  <w:style w:type="paragraph" w:customStyle="1" w:styleId="BD3C08DE728E44BE9532D7AC5CA9D31D">
    <w:name w:val="BD3C08DE728E44BE9532D7AC5CA9D31D"/>
  </w:style>
  <w:style w:type="paragraph" w:customStyle="1" w:styleId="38CCDC1EDBE44DA4A4A612D0652DAD09">
    <w:name w:val="38CCDC1EDBE44DA4A4A612D0652DAD09"/>
  </w:style>
  <w:style w:type="paragraph" w:customStyle="1" w:styleId="896A20AC026643F6B2F721EF90D65BB5">
    <w:name w:val="896A20AC026643F6B2F721EF90D65BB5"/>
  </w:style>
  <w:style w:type="paragraph" w:customStyle="1" w:styleId="C99C72197981444EAE928830B12B728D">
    <w:name w:val="C99C72197981444EAE928830B12B728D"/>
  </w:style>
  <w:style w:type="paragraph" w:customStyle="1" w:styleId="48D797BCC4BB4F41B7C5DE55C84A30C0">
    <w:name w:val="48D797BCC4BB4F41B7C5DE55C84A30C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EC4A4F602EC4BF48526F3D3B741FF8E">
    <w:name w:val="7EC4A4F602EC4BF48526F3D3B741FF8E"/>
  </w:style>
  <w:style w:type="paragraph" w:customStyle="1" w:styleId="A2A953BBC03C47C78F83918E965AC7A1">
    <w:name w:val="A2A953BBC03C47C78F83918E965AC7A1"/>
  </w:style>
  <w:style w:type="paragraph" w:customStyle="1" w:styleId="64E33C5365474B43930EC21A5CC09884">
    <w:name w:val="64E33C5365474B43930EC21A5CC09884"/>
  </w:style>
  <w:style w:type="paragraph" w:customStyle="1" w:styleId="AD9FDFEF5F0344FC9185780C24790BEB">
    <w:name w:val="AD9FDFEF5F0344FC9185780C24790BEB"/>
  </w:style>
  <w:style w:type="paragraph" w:customStyle="1" w:styleId="E410085244114A3C9C474FF4521A1885">
    <w:name w:val="E410085244114A3C9C474FF4521A1885"/>
  </w:style>
  <w:style w:type="paragraph" w:customStyle="1" w:styleId="87C403AC0E1240FAAB4216E80A8DC625">
    <w:name w:val="87C403AC0E1240FAAB4216E80A8DC625"/>
  </w:style>
  <w:style w:type="paragraph" w:customStyle="1" w:styleId="B454D9BBCD454D28A3BAFEE439426B6C">
    <w:name w:val="B454D9BBCD454D28A3BAFEE439426B6C"/>
  </w:style>
  <w:style w:type="paragraph" w:customStyle="1" w:styleId="6C8B4284119B4395845075D5AA78CF7F">
    <w:name w:val="6C8B4284119B4395845075D5AA78CF7F"/>
  </w:style>
  <w:style w:type="paragraph" w:customStyle="1" w:styleId="B17F4E8BDC414F5C8B1C1506586B973E">
    <w:name w:val="B17F4E8BDC414F5C8B1C1506586B973E"/>
  </w:style>
  <w:style w:type="paragraph" w:customStyle="1" w:styleId="A49E675637E44BD7B3260FF0010C8839">
    <w:name w:val="A49E675637E44BD7B3260FF0010C8839"/>
  </w:style>
  <w:style w:type="paragraph" w:customStyle="1" w:styleId="BC61B9A7F58B4525857B3AA8265E41EF">
    <w:name w:val="BC61B9A7F58B4525857B3AA8265E41EF"/>
  </w:style>
  <w:style w:type="paragraph" w:customStyle="1" w:styleId="3C827F66C8C344C6976C3C77D902A33C">
    <w:name w:val="3C827F66C8C344C6976C3C77D902A33C"/>
  </w:style>
  <w:style w:type="paragraph" w:customStyle="1" w:styleId="7F1F3049BA754418B8D86D67C7E8F9B9">
    <w:name w:val="7F1F3049BA754418B8D86D67C7E8F9B9"/>
  </w:style>
  <w:style w:type="paragraph" w:customStyle="1" w:styleId="12342D3BBA7246AD8879ECF0D613C8E9">
    <w:name w:val="12342D3BBA7246AD8879ECF0D613C8E9"/>
  </w:style>
  <w:style w:type="paragraph" w:customStyle="1" w:styleId="811425BD37F44A68B12F398935BE2E7E">
    <w:name w:val="811425BD37F44A68B12F398935BE2E7E"/>
  </w:style>
  <w:style w:type="paragraph" w:customStyle="1" w:styleId="AFCCE01E9E7940548FDC9035591F6247">
    <w:name w:val="AFCCE01E9E7940548FDC9035591F6247"/>
  </w:style>
  <w:style w:type="paragraph" w:customStyle="1" w:styleId="6DCDA40B38554D54AD2C95EACA2F460F">
    <w:name w:val="6DCDA40B38554D54AD2C95EACA2F460F"/>
  </w:style>
  <w:style w:type="paragraph" w:customStyle="1" w:styleId="D462E3B524C94FF78C05FD3624F14BA2">
    <w:name w:val="D462E3B524C94FF78C05FD3624F14BA2"/>
  </w:style>
  <w:style w:type="paragraph" w:customStyle="1" w:styleId="82C29EA034AE4C00A2D7422E190C15E8">
    <w:name w:val="82C29EA034AE4C00A2D7422E190C15E8"/>
  </w:style>
  <w:style w:type="paragraph" w:customStyle="1" w:styleId="D82129D294A44071B0832997108F8E92">
    <w:name w:val="D82129D294A44071B0832997108F8E92"/>
  </w:style>
  <w:style w:type="paragraph" w:customStyle="1" w:styleId="BA7DCC29ADC74E1A905DF192F01B6FE8">
    <w:name w:val="BA7DCC29ADC74E1A905DF192F01B6FE8"/>
  </w:style>
  <w:style w:type="paragraph" w:customStyle="1" w:styleId="59985D526300488CA9A12185C31D605E">
    <w:name w:val="59985D526300488CA9A12185C31D605E"/>
  </w:style>
  <w:style w:type="paragraph" w:customStyle="1" w:styleId="5C1295FE0ED14483BB85FB3D87E4D8F0">
    <w:name w:val="5C1295FE0ED14483BB85FB3D87E4D8F0"/>
  </w:style>
  <w:style w:type="paragraph" w:customStyle="1" w:styleId="766E82DA1E7F4D228006EFAEC1518B19">
    <w:name w:val="766E82DA1E7F4D228006EFAEC1518B19"/>
  </w:style>
  <w:style w:type="paragraph" w:customStyle="1" w:styleId="90B67F29AD8046748A2E155DA5103D65">
    <w:name w:val="90B67F29AD8046748A2E155DA5103D65"/>
  </w:style>
  <w:style w:type="paragraph" w:customStyle="1" w:styleId="694BF2CE74B4443188BBEF480C51E87B">
    <w:name w:val="694BF2CE74B4443188BBEF480C51E87B"/>
  </w:style>
  <w:style w:type="paragraph" w:customStyle="1" w:styleId="434D657CD8284649A99010EF61184C39">
    <w:name w:val="434D657CD8284649A99010EF61184C39"/>
  </w:style>
  <w:style w:type="paragraph" w:customStyle="1" w:styleId="2D34E728B4E74FA6987928C06DD510AD">
    <w:name w:val="2D34E728B4E74FA6987928C06DD510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2019-03-04T20:07:00Z</dcterms:created>
  <dcterms:modified xsi:type="dcterms:W3CDTF">2019-03-04T21:44:00Z</dcterms:modified>
  <cp:category/>
  <cp:contentStatus>https://www.linkedin.com/in/anthea-duni-98b166153/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